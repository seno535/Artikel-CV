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-47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CB7A36">
        <w:trPr>
          <w:trHeight w:val="4410"/>
        </w:trPr>
        <w:tc>
          <w:tcPr>
            <w:tcW w:w="3600" w:type="dxa"/>
            <w:vAlign w:val="bottom"/>
          </w:tcPr>
          <w:p w:rsidR="001B2ABD" w:rsidRDefault="001D441F" w:rsidP="00CB7A36">
            <w:pPr>
              <w:tabs>
                <w:tab w:val="left" w:pos="990"/>
              </w:tabs>
              <w:jc w:val="center"/>
            </w:pPr>
            <w:r w:rsidRPr="001D441F">
              <w:rPr>
                <w:noProof/>
                <w:lang w:eastAsia="en-US"/>
              </w:rPr>
              <w:drawing>
                <wp:anchor distT="0" distB="0" distL="114300" distR="114300" simplePos="0" relativeHeight="251668480" behindDoc="0" locked="0" layoutInCell="1" allowOverlap="1" wp14:anchorId="59969685" wp14:editId="01194E67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-2185670</wp:posOffset>
                  </wp:positionV>
                  <wp:extent cx="1800225" cy="2512060"/>
                  <wp:effectExtent l="0" t="0" r="9525" b="0"/>
                  <wp:wrapSquare wrapText="bothSides"/>
                  <wp:docPr id="9" name="Picture 9" descr="D:\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51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Default="001B2ABD" w:rsidP="00CB7A36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AE150E" w:rsidRDefault="00E36289" w:rsidP="00CB7A36">
            <w:pPr>
              <w:pStyle w:val="Title"/>
              <w:rPr>
                <w:sz w:val="56"/>
              </w:rPr>
            </w:pPr>
            <w:r w:rsidRPr="00AE150E">
              <w:rPr>
                <w:sz w:val="56"/>
              </w:rPr>
              <w:t>Seno satrio wibowo</w:t>
            </w:r>
          </w:p>
          <w:p w:rsidR="001B2ABD" w:rsidRDefault="00E36289" w:rsidP="00CB7A36">
            <w:pPr>
              <w:pStyle w:val="Subtitle"/>
            </w:pPr>
            <w:proofErr w:type="spellStart"/>
            <w:r w:rsidRPr="00B3086A">
              <w:rPr>
                <w:spacing w:val="105"/>
              </w:rPr>
              <w:t>Mahasisw</w:t>
            </w:r>
            <w:r w:rsidRPr="00B3086A">
              <w:rPr>
                <w:spacing w:val="15"/>
              </w:rPr>
              <w:t>a</w:t>
            </w:r>
            <w:proofErr w:type="spellEnd"/>
          </w:p>
        </w:tc>
      </w:tr>
      <w:tr w:rsidR="001B2ABD" w:rsidTr="00CB7A36">
        <w:trPr>
          <w:trHeight w:val="7273"/>
        </w:trPr>
        <w:tc>
          <w:tcPr>
            <w:tcW w:w="3600" w:type="dxa"/>
          </w:tcPr>
          <w:sdt>
            <w:sdtPr>
              <w:id w:val="-1711873194"/>
              <w:placeholder>
                <w:docPart w:val="D9B4CE3255B144FC9AEC439E10A8E988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CB7A3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6D52C3" w:rsidP="00CB7A36">
            <w:pPr>
              <w:jc w:val="both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Program Mobile </w:t>
            </w:r>
            <w:proofErr w:type="spellStart"/>
            <w:r>
              <w:t>dengan</w:t>
            </w:r>
            <w:proofErr w:type="spellEnd"/>
            <w:r>
              <w:t xml:space="preserve"> Ionic Framework.</w:t>
            </w:r>
          </w:p>
          <w:p w:rsidR="006D52C3" w:rsidRDefault="006D52C3" w:rsidP="00CB7A36">
            <w:pPr>
              <w:jc w:val="both"/>
            </w:pPr>
          </w:p>
          <w:p w:rsidR="006D52C3" w:rsidRDefault="006D52C3" w:rsidP="00CB7A36">
            <w:pPr>
              <w:jc w:val="both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paham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PHP, HTML,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Java Android.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Photoshop. </w:t>
            </w:r>
          </w:p>
          <w:p w:rsidR="00036450" w:rsidRDefault="00036450" w:rsidP="00CB7A36"/>
          <w:p w:rsidR="006D52C3" w:rsidRPr="00CB0055" w:rsidRDefault="006D52C3" w:rsidP="00CB7A36">
            <w:pPr>
              <w:pStyle w:val="Heading3"/>
            </w:pPr>
            <w:r>
              <w:t>ALAMAT</w:t>
            </w:r>
          </w:p>
          <w:p w:rsidR="006D52C3" w:rsidRDefault="006D52C3" w:rsidP="00CB7A36">
            <w:pPr>
              <w:jc w:val="both"/>
            </w:pPr>
            <w:proofErr w:type="spellStart"/>
            <w:r>
              <w:t>Perumahan</w:t>
            </w:r>
            <w:proofErr w:type="spellEnd"/>
            <w:r>
              <w:t xml:space="preserve"> </w:t>
            </w:r>
            <w:proofErr w:type="spellStart"/>
            <w:r>
              <w:t>Bumi</w:t>
            </w:r>
            <w:proofErr w:type="spellEnd"/>
            <w:r>
              <w:t xml:space="preserve"> </w:t>
            </w:r>
            <w:proofErr w:type="spellStart"/>
            <w:r>
              <w:t>Taruno</w:t>
            </w:r>
            <w:proofErr w:type="spellEnd"/>
            <w:r>
              <w:t xml:space="preserve"> </w:t>
            </w:r>
            <w:proofErr w:type="spellStart"/>
            <w:r>
              <w:t>Permai</w:t>
            </w:r>
            <w:proofErr w:type="spellEnd"/>
            <w:r>
              <w:t xml:space="preserve"> Blok C9, </w:t>
            </w:r>
            <w:proofErr w:type="spellStart"/>
            <w:r>
              <w:t>Nomor</w:t>
            </w:r>
            <w:proofErr w:type="spellEnd"/>
            <w:r>
              <w:t xml:space="preserve"> 2, Rt02/Rw03,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Adiarsa</w:t>
            </w:r>
            <w:proofErr w:type="spellEnd"/>
            <w:r>
              <w:t xml:space="preserve"> Barat,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Karawang</w:t>
            </w:r>
            <w:proofErr w:type="spellEnd"/>
            <w:r>
              <w:t xml:space="preserve"> Barat,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Karawang</w:t>
            </w:r>
            <w:proofErr w:type="spellEnd"/>
            <w:r>
              <w:t xml:space="preserve">,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  <w:r>
              <w:t xml:space="preserve"> Barat.</w:t>
            </w:r>
          </w:p>
          <w:p w:rsidR="00036450" w:rsidRPr="00CB0055" w:rsidRDefault="006D52C3" w:rsidP="00CB7A36">
            <w:pPr>
              <w:pStyle w:val="Heading3"/>
            </w:pPr>
            <w:r>
              <w:t>kONTAK</w:t>
            </w:r>
          </w:p>
          <w:p w:rsidR="004D3011" w:rsidRDefault="00CB7A36" w:rsidP="00CB7A36">
            <w:r>
              <w:t>TELEPON :</w:t>
            </w:r>
          </w:p>
          <w:p w:rsidR="004D3011" w:rsidRDefault="00CB7A36" w:rsidP="00CB7A36">
            <w:r>
              <w:t>(+62) 8</w:t>
            </w:r>
            <w:r w:rsidR="00AE150E">
              <w:t>96</w:t>
            </w:r>
            <w:r>
              <w:t>-</w:t>
            </w:r>
            <w:r w:rsidR="00AE150E">
              <w:t>3448</w:t>
            </w:r>
            <w:r>
              <w:t>-</w:t>
            </w:r>
            <w:r w:rsidR="00AE150E">
              <w:t>0579</w:t>
            </w:r>
          </w:p>
          <w:p w:rsidR="004D3011" w:rsidRDefault="004D3011" w:rsidP="00CB7A36"/>
          <w:p w:rsidR="004D3011" w:rsidRDefault="00CB7A36" w:rsidP="00CB7A36">
            <w:r>
              <w:t>EMAIL :</w:t>
            </w:r>
          </w:p>
          <w:p w:rsidR="00036450" w:rsidRPr="00E4381A" w:rsidRDefault="00DB39A6" w:rsidP="00CB7A36">
            <w:pPr>
              <w:rPr>
                <w:rStyle w:val="Hyperlink"/>
              </w:rPr>
            </w:pPr>
            <w:r>
              <w:t>s</w:t>
            </w:r>
            <w:r w:rsidR="00AE150E">
              <w:t>enosatrio17@gmail.com</w:t>
            </w:r>
          </w:p>
          <w:p w:rsidR="004D3011" w:rsidRPr="00CB0055" w:rsidRDefault="006D52C3" w:rsidP="00CB7A36">
            <w:pPr>
              <w:pStyle w:val="Heading3"/>
            </w:pPr>
            <w:r>
              <w:t>HOBI</w:t>
            </w:r>
          </w:p>
          <w:p w:rsidR="004D3011" w:rsidRDefault="00AE150E" w:rsidP="00CB7A36">
            <w:r>
              <w:t>Kendo</w:t>
            </w:r>
          </w:p>
          <w:p w:rsidR="00AE150E" w:rsidRDefault="00AE150E" w:rsidP="00CB7A36">
            <w:proofErr w:type="spellStart"/>
            <w:r>
              <w:t>Panahan</w:t>
            </w:r>
            <w:proofErr w:type="spellEnd"/>
          </w:p>
          <w:p w:rsidR="00CB7A36" w:rsidRPr="004D3011" w:rsidRDefault="00CB7A36" w:rsidP="00CB7A36">
            <w:r>
              <w:t>Futsal</w:t>
            </w:r>
          </w:p>
        </w:tc>
        <w:tc>
          <w:tcPr>
            <w:tcW w:w="720" w:type="dxa"/>
          </w:tcPr>
          <w:p w:rsidR="001B2ABD" w:rsidRDefault="001B2ABD" w:rsidP="00CB7A3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B2ABD" w:rsidRDefault="006D52C3" w:rsidP="00CB7A36">
            <w:pPr>
              <w:pStyle w:val="Heading2"/>
            </w:pPr>
            <w:r>
              <w:t>PENDIDIKAN</w:t>
            </w:r>
          </w:p>
          <w:p w:rsidR="006D52C3" w:rsidRDefault="006D52C3" w:rsidP="00CB7A36"/>
          <w:p w:rsidR="006D52C3" w:rsidRDefault="006D52C3" w:rsidP="00CB7A36">
            <w:pPr>
              <w:pStyle w:val="Heading4"/>
            </w:pPr>
            <w:r>
              <w:t xml:space="preserve">SMA </w:t>
            </w:r>
            <w:proofErr w:type="spellStart"/>
            <w:r>
              <w:t>Negeri</w:t>
            </w:r>
            <w:proofErr w:type="spellEnd"/>
            <w:r>
              <w:t xml:space="preserve"> 5 </w:t>
            </w:r>
            <w:proofErr w:type="spellStart"/>
            <w:r>
              <w:t>Karawang</w:t>
            </w:r>
            <w:proofErr w:type="spellEnd"/>
          </w:p>
          <w:p w:rsidR="006D52C3" w:rsidRPr="006D52C3" w:rsidRDefault="006D52C3" w:rsidP="00CB7A36">
            <w:r>
              <w:t>2014-2017</w:t>
            </w:r>
          </w:p>
          <w:p w:rsidR="00036450" w:rsidRDefault="00036450" w:rsidP="00CB7A36"/>
          <w:p w:rsidR="00036450" w:rsidRPr="00B359E4" w:rsidRDefault="00E36289" w:rsidP="00CB7A36">
            <w:pPr>
              <w:pStyle w:val="Heading4"/>
            </w:pPr>
            <w:r>
              <w:t xml:space="preserve">SMP </w:t>
            </w:r>
            <w:proofErr w:type="spellStart"/>
            <w:r>
              <w:t>Negeri</w:t>
            </w:r>
            <w:proofErr w:type="spellEnd"/>
            <w:r>
              <w:t xml:space="preserve"> 2 </w:t>
            </w:r>
            <w:proofErr w:type="spellStart"/>
            <w:r>
              <w:t>Karawang</w:t>
            </w:r>
            <w:proofErr w:type="spellEnd"/>
            <w:r>
              <w:t xml:space="preserve"> Barat</w:t>
            </w:r>
          </w:p>
          <w:p w:rsidR="00036450" w:rsidRDefault="00E36289" w:rsidP="00CB7A36">
            <w:pPr>
              <w:pStyle w:val="Date"/>
            </w:pPr>
            <w:r>
              <w:t>2011-2014</w:t>
            </w:r>
          </w:p>
          <w:p w:rsidR="006D52C3" w:rsidRDefault="006D52C3" w:rsidP="00CB7A36"/>
          <w:p w:rsidR="006D52C3" w:rsidRPr="00036450" w:rsidRDefault="006D52C3" w:rsidP="00CB7A36">
            <w:pPr>
              <w:pStyle w:val="Heading4"/>
            </w:pPr>
            <w:r>
              <w:t xml:space="preserve">SD </w:t>
            </w:r>
            <w:proofErr w:type="spellStart"/>
            <w:r>
              <w:t>Negeri</w:t>
            </w:r>
            <w:proofErr w:type="spellEnd"/>
            <w:r>
              <w:t xml:space="preserve"> Selatan 2</w:t>
            </w:r>
          </w:p>
          <w:p w:rsidR="006D52C3" w:rsidRDefault="006D52C3" w:rsidP="00CB7A36">
            <w:pPr>
              <w:pStyle w:val="Date"/>
            </w:pPr>
            <w:r>
              <w:t>2005-2011</w:t>
            </w:r>
          </w:p>
          <w:p w:rsidR="00DB39A6" w:rsidRPr="00DB39A6" w:rsidRDefault="00DB39A6" w:rsidP="00CB7A36"/>
          <w:p w:rsidR="00036450" w:rsidRDefault="00331240" w:rsidP="00CB7A36">
            <w:pPr>
              <w:pStyle w:val="Heading2"/>
            </w:pPr>
            <w:r>
              <w:t>Pengalaman</w:t>
            </w:r>
          </w:p>
          <w:p w:rsidR="00DB39A6" w:rsidRDefault="00DB39A6" w:rsidP="00CB7A36">
            <w:pPr>
              <w:pStyle w:val="Date"/>
              <w:numPr>
                <w:ilvl w:val="0"/>
                <w:numId w:val="3"/>
              </w:numPr>
              <w:ind w:left="243" w:hanging="243"/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Online Shop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menggukan</w:t>
            </w:r>
            <w:proofErr w:type="spellEnd"/>
            <w:r>
              <w:t xml:space="preserve"> Ionic Framework </w:t>
            </w:r>
            <w:proofErr w:type="spellStart"/>
            <w:r>
              <w:t>dan</w:t>
            </w:r>
            <w:proofErr w:type="spellEnd"/>
            <w:r>
              <w:t xml:space="preserve"> Firebase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Oleh-Oleh</w:t>
            </w:r>
            <w:proofErr w:type="spellEnd"/>
            <w:r>
              <w:t xml:space="preserve"> </w:t>
            </w:r>
            <w:proofErr w:type="spellStart"/>
            <w:r>
              <w:t>Singaperbangsa</w:t>
            </w:r>
            <w:proofErr w:type="spellEnd"/>
            <w:r>
              <w:t xml:space="preserve"> </w:t>
            </w:r>
            <w:proofErr w:type="spellStart"/>
            <w:r>
              <w:t>Karawang</w:t>
            </w:r>
            <w:proofErr w:type="spellEnd"/>
            <w:r>
              <w:t>.</w:t>
            </w:r>
          </w:p>
          <w:p w:rsidR="00CB7A36" w:rsidRDefault="00CB7A36" w:rsidP="00CB7A36">
            <w:pPr>
              <w:ind w:left="243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ionic framework, firebase,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firebase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:rsidR="00CB7A36" w:rsidRDefault="00CB7A36" w:rsidP="00CB7A36">
            <w:pPr>
              <w:ind w:left="243"/>
              <w:jc w:val="both"/>
            </w:pPr>
          </w:p>
          <w:p w:rsidR="00CB7A36" w:rsidRDefault="00CB7A36" w:rsidP="00CB7A36">
            <w:pPr>
              <w:pStyle w:val="ListParagraph"/>
              <w:numPr>
                <w:ilvl w:val="0"/>
                <w:numId w:val="3"/>
              </w:numPr>
              <w:ind w:left="243" w:hanging="243"/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Mozarella</w:t>
            </w:r>
            <w:proofErr w:type="spellEnd"/>
            <w:r>
              <w:t>.</w:t>
            </w:r>
          </w:p>
          <w:p w:rsidR="00CB7A36" w:rsidRDefault="00CB7A36" w:rsidP="00CB7A36">
            <w:pPr>
              <w:pStyle w:val="ListParagraph"/>
              <w:ind w:left="243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SQL.</w:t>
            </w:r>
          </w:p>
          <w:p w:rsidR="00CB7A36" w:rsidRDefault="00CB7A36" w:rsidP="00CB7A36">
            <w:pPr>
              <w:pStyle w:val="ListParagraph"/>
              <w:ind w:left="243"/>
              <w:jc w:val="both"/>
            </w:pPr>
          </w:p>
          <w:p w:rsidR="00CB7A36" w:rsidRDefault="00CB7A36" w:rsidP="00CB7A36">
            <w:pPr>
              <w:pStyle w:val="ListParagraph"/>
              <w:numPr>
                <w:ilvl w:val="0"/>
                <w:numId w:val="3"/>
              </w:numPr>
              <w:ind w:left="243" w:hanging="243"/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dongeng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R.A </w:t>
            </w:r>
            <w:proofErr w:type="spellStart"/>
            <w:r>
              <w:t>Zahrotul</w:t>
            </w:r>
            <w:proofErr w:type="spellEnd"/>
            <w:r>
              <w:t xml:space="preserve"> </w:t>
            </w:r>
            <w:proofErr w:type="spellStart"/>
            <w:r>
              <w:t>Amaliyah</w:t>
            </w:r>
            <w:proofErr w:type="spellEnd"/>
            <w:r>
              <w:t>.</w:t>
            </w:r>
          </w:p>
          <w:p w:rsidR="00CB7A36" w:rsidRDefault="00CB7A36" w:rsidP="00CB7A36">
            <w:pPr>
              <w:pStyle w:val="ListParagraph"/>
              <w:ind w:left="243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UI components </w:t>
            </w:r>
            <w:proofErr w:type="spellStart"/>
            <w:r>
              <w:t>pada</w:t>
            </w:r>
            <w:proofErr w:type="spellEnd"/>
            <w:r>
              <w:t xml:space="preserve"> ionic framework.</w:t>
            </w:r>
          </w:p>
          <w:p w:rsidR="004D3011" w:rsidRDefault="00C766E4" w:rsidP="00CB7A36">
            <w:pPr>
              <w:pStyle w:val="ListParagraph"/>
              <w:ind w:left="243"/>
              <w:jc w:val="both"/>
            </w:pPr>
            <w:r>
              <w:rPr>
                <w:noProof/>
                <w:color w:val="FFFFFF" w:themeColor="background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88DAA3" wp14:editId="3D3853F7">
                      <wp:simplePos x="0" y="0"/>
                      <wp:positionH relativeFrom="column">
                        <wp:posOffset>1269775</wp:posOffset>
                      </wp:positionH>
                      <wp:positionV relativeFrom="paragraph">
                        <wp:posOffset>536250</wp:posOffset>
                      </wp:positionV>
                      <wp:extent cx="2383200" cy="208800"/>
                      <wp:effectExtent l="0" t="0" r="1714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3200" cy="20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66E4" w:rsidRPr="00C766E4" w:rsidRDefault="00331240" w:rsidP="00C766E4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</w:t>
                                  </w:r>
                                  <w:r w:rsidR="00C766E4" w:rsidRPr="00C766E4">
                                    <w:rPr>
                                      <w:sz w:val="12"/>
                                    </w:rPr>
                                    <w:t>0</w:t>
                                  </w:r>
                                  <w:r w:rsidR="00C766E4">
                                    <w:rPr>
                                      <w:sz w:val="1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8DAA3" id="Rectangle 5" o:spid="_x0000_s1026" style="position:absolute;left:0;text-align:left;margin-left:100pt;margin-top:42.2pt;width:187.65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" fillcolor="#548ab7 [2404]" strokecolor="white [3212]" strokeweight="1pt">
                      <v:textbox>
                        <w:txbxContent>
                          <w:p w:rsidR="00C766E4" w:rsidRPr="00C766E4" w:rsidRDefault="00331240" w:rsidP="00C766E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</w:t>
                            </w:r>
                            <w:r w:rsidR="00C766E4" w:rsidRPr="00C766E4">
                              <w:rPr>
                                <w:sz w:val="12"/>
                              </w:rPr>
                              <w:t>0</w:t>
                            </w:r>
                            <w:r w:rsidR="00C766E4">
                              <w:rPr>
                                <w:sz w:val="12"/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sdt>
            <w:sdtPr>
              <w:id w:val="1669594239"/>
              <w:placeholder>
                <w:docPart w:val="08118A8020A644E3B3D5DCFCC995F114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CB7A3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Default="00331240" w:rsidP="00CB7A36">
            <w:r>
              <w:t>PHP</w:t>
            </w:r>
          </w:p>
          <w:p w:rsidR="00C766E4" w:rsidRDefault="00C766E4" w:rsidP="00CB7A36">
            <w:r>
              <w:rPr>
                <w:noProof/>
                <w:color w:val="FFFFFF" w:themeColor="background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E15A0E" wp14:editId="234891F8">
                      <wp:simplePos x="0" y="0"/>
                      <wp:positionH relativeFrom="column">
                        <wp:posOffset>1276975</wp:posOffset>
                      </wp:positionH>
                      <wp:positionV relativeFrom="paragraph">
                        <wp:posOffset>118765</wp:posOffset>
                      </wp:positionV>
                      <wp:extent cx="2181600" cy="208800"/>
                      <wp:effectExtent l="0" t="0" r="28575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600" cy="20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66E4" w:rsidRPr="00C766E4" w:rsidRDefault="00C766E4" w:rsidP="00C766E4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</w:t>
                                  </w:r>
                                  <w:r w:rsidR="00331240">
                                    <w:rPr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z w:val="1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15A0E" id="Rectangle 4" o:spid="_x0000_s1027" style="position:absolute;margin-left:100.55pt;margin-top:9.35pt;width:171.8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" fillcolor="#548ab7 [2404]" strokecolor="white [3212]" strokeweight="1pt">
                      <v:textbox>
                        <w:txbxContent>
                          <w:p w:rsidR="00C766E4" w:rsidRPr="00C766E4" w:rsidRDefault="00C766E4" w:rsidP="00C766E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</w:t>
                            </w:r>
                            <w:r w:rsidR="00331240">
                              <w:rPr>
                                <w:sz w:val="12"/>
                              </w:rPr>
                              <w:t>5</w:t>
                            </w:r>
                            <w:r>
                              <w:rPr>
                                <w:sz w:val="12"/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766E4" w:rsidRDefault="00331240" w:rsidP="00CB7A36">
            <w:r>
              <w:t>SQL</w:t>
            </w:r>
          </w:p>
          <w:p w:rsidR="00331240" w:rsidRDefault="00331240" w:rsidP="00CB7A36">
            <w:r>
              <w:rPr>
                <w:noProof/>
                <w:color w:val="FFFFFF" w:themeColor="background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868AF5" wp14:editId="1E8DB086">
                      <wp:simplePos x="0" y="0"/>
                      <wp:positionH relativeFrom="column">
                        <wp:posOffset>1269774</wp:posOffset>
                      </wp:positionH>
                      <wp:positionV relativeFrom="paragraph">
                        <wp:posOffset>118400</wp:posOffset>
                      </wp:positionV>
                      <wp:extent cx="2188425" cy="208800"/>
                      <wp:effectExtent l="0" t="0" r="21590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8425" cy="20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1240" w:rsidRPr="00C766E4" w:rsidRDefault="00331240" w:rsidP="0033124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</w:t>
                                  </w:r>
                                  <w:r w:rsidR="00CB7A36">
                                    <w:rPr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z w:val="1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68AF5" id="Rectangle 6" o:spid="_x0000_s1028" style="position:absolute;margin-left:100pt;margin-top:9.3pt;width:172.3pt;height:1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" fillcolor="#548ab7 [2404]" strokecolor="white [3212]" strokeweight="1pt">
                      <v:textbox>
                        <w:txbxContent>
                          <w:p w:rsidR="00331240" w:rsidRPr="00C766E4" w:rsidRDefault="00331240" w:rsidP="0033124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</w:t>
                            </w:r>
                            <w:r w:rsidR="00CB7A36">
                              <w:rPr>
                                <w:sz w:val="12"/>
                              </w:rPr>
                              <w:t>5</w:t>
                            </w:r>
                            <w:r>
                              <w:rPr>
                                <w:sz w:val="12"/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31240" w:rsidRDefault="00331240" w:rsidP="00CB7A36">
            <w:r>
              <w:t>JavaScript</w:t>
            </w:r>
          </w:p>
          <w:p w:rsidR="00331240" w:rsidRDefault="00331240" w:rsidP="00CB7A36">
            <w:r>
              <w:rPr>
                <w:noProof/>
                <w:color w:val="FFFFFF" w:themeColor="background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64563C" wp14:editId="184CF4E5">
                      <wp:simplePos x="0" y="0"/>
                      <wp:positionH relativeFrom="column">
                        <wp:posOffset>1269775</wp:posOffset>
                      </wp:positionH>
                      <wp:positionV relativeFrom="paragraph">
                        <wp:posOffset>119660</wp:posOffset>
                      </wp:positionV>
                      <wp:extent cx="2015490" cy="208800"/>
                      <wp:effectExtent l="0" t="0" r="22860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490" cy="20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1240" w:rsidRPr="00C766E4" w:rsidRDefault="00331240" w:rsidP="0033124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</w:t>
                                  </w:r>
                                  <w:r w:rsidRPr="00C766E4">
                                    <w:rPr>
                                      <w:sz w:val="12"/>
                                    </w:rPr>
                                    <w:t>0</w:t>
                                  </w:r>
                                  <w:r>
                                    <w:rPr>
                                      <w:sz w:val="1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4563C" id="Rectangle 7" o:spid="_x0000_s1029" style="position:absolute;margin-left:100pt;margin-top:9.4pt;width:158.7pt;height:1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" fillcolor="#548ab7 [2404]" strokecolor="white [3212]" strokeweight="1pt">
                      <v:textbox>
                        <w:txbxContent>
                          <w:p w:rsidR="00331240" w:rsidRPr="00C766E4" w:rsidRDefault="00331240" w:rsidP="0033124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</w:t>
                            </w:r>
                            <w:r w:rsidRPr="00C766E4">
                              <w:rPr>
                                <w:sz w:val="12"/>
                              </w:rPr>
                              <w:t>0</w:t>
                            </w:r>
                            <w:r>
                              <w:rPr>
                                <w:sz w:val="12"/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31240" w:rsidRPr="00AE150E" w:rsidRDefault="00331240" w:rsidP="00CB7A36">
            <w:r>
              <w:t>Photoshop</w:t>
            </w:r>
          </w:p>
        </w:tc>
      </w:tr>
    </w:tbl>
    <w:p w:rsidR="0043117B" w:rsidRDefault="00B3086A" w:rsidP="000C45FF">
      <w:pPr>
        <w:tabs>
          <w:tab w:val="left" w:pos="990"/>
        </w:tabs>
      </w:pPr>
      <w:bookmarkStart w:id="0" w:name="_GoBack"/>
      <w:bookmarkEnd w:id="0"/>
    </w:p>
    <w:p w:rsidR="00CB7A36" w:rsidRDefault="00CB7A36">
      <w:pPr>
        <w:tabs>
          <w:tab w:val="left" w:pos="990"/>
        </w:tabs>
      </w:pPr>
    </w:p>
    <w:sectPr w:rsidR="00CB7A36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6A" w:rsidRDefault="00B3086A" w:rsidP="000C45FF">
      <w:r>
        <w:separator/>
      </w:r>
    </w:p>
  </w:endnote>
  <w:endnote w:type="continuationSeparator" w:id="0">
    <w:p w:rsidR="00B3086A" w:rsidRDefault="00B3086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6A" w:rsidRDefault="00B3086A" w:rsidP="000C45FF">
      <w:r>
        <w:separator/>
      </w:r>
    </w:p>
  </w:footnote>
  <w:footnote w:type="continuationSeparator" w:id="0">
    <w:p w:rsidR="00B3086A" w:rsidRDefault="00B3086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950F5"/>
    <w:multiLevelType w:val="hybridMultilevel"/>
    <w:tmpl w:val="3B3C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B0E31"/>
    <w:multiLevelType w:val="hybridMultilevel"/>
    <w:tmpl w:val="5B50721E"/>
    <w:lvl w:ilvl="0" w:tplc="E7101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36961"/>
    <w:multiLevelType w:val="hybridMultilevel"/>
    <w:tmpl w:val="8EB8B922"/>
    <w:lvl w:ilvl="0" w:tplc="477A9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89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D441F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1240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D52C3"/>
    <w:rsid w:val="006F2434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150E"/>
    <w:rsid w:val="00B20152"/>
    <w:rsid w:val="00B3086A"/>
    <w:rsid w:val="00B359E4"/>
    <w:rsid w:val="00B57D98"/>
    <w:rsid w:val="00B70850"/>
    <w:rsid w:val="00C066B6"/>
    <w:rsid w:val="00C37BA1"/>
    <w:rsid w:val="00C4674C"/>
    <w:rsid w:val="00C506CF"/>
    <w:rsid w:val="00C72BED"/>
    <w:rsid w:val="00C766E4"/>
    <w:rsid w:val="00C9578B"/>
    <w:rsid w:val="00CB0055"/>
    <w:rsid w:val="00CB7A36"/>
    <w:rsid w:val="00D2522B"/>
    <w:rsid w:val="00D422DE"/>
    <w:rsid w:val="00D5459D"/>
    <w:rsid w:val="00DA1F4D"/>
    <w:rsid w:val="00DB39A6"/>
    <w:rsid w:val="00DD172A"/>
    <w:rsid w:val="00E25A26"/>
    <w:rsid w:val="00E36289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B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B4CE3255B144FC9AEC439E10A8E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7C236-D725-4939-A861-93D9F46D646F}"/>
      </w:docPartPr>
      <w:docPartBody>
        <w:p w:rsidR="0057710D" w:rsidRDefault="00217596">
          <w:pPr>
            <w:pStyle w:val="D9B4CE3255B144FC9AEC439E10A8E988"/>
          </w:pPr>
          <w:r w:rsidRPr="00D5459D">
            <w:t>Profile</w:t>
          </w:r>
        </w:p>
      </w:docPartBody>
    </w:docPart>
    <w:docPart>
      <w:docPartPr>
        <w:name w:val="08118A8020A644E3B3D5DCFCC995F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BF643-3034-47C6-86CB-17E9D3CDB812}"/>
      </w:docPartPr>
      <w:docPartBody>
        <w:p w:rsidR="0057710D" w:rsidRDefault="00217596">
          <w:pPr>
            <w:pStyle w:val="08118A8020A644E3B3D5DCFCC995F11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96"/>
    <w:rsid w:val="00217596"/>
    <w:rsid w:val="0057710D"/>
    <w:rsid w:val="00D6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AD5CAA720446F7A2F8D00969CD9348">
    <w:name w:val="C5AD5CAA720446F7A2F8D00969CD9348"/>
  </w:style>
  <w:style w:type="paragraph" w:customStyle="1" w:styleId="C838D2C784F54F68896EF7D958473699">
    <w:name w:val="C838D2C784F54F68896EF7D958473699"/>
  </w:style>
  <w:style w:type="paragraph" w:customStyle="1" w:styleId="D9B4CE3255B144FC9AEC439E10A8E988">
    <w:name w:val="D9B4CE3255B144FC9AEC439E10A8E988"/>
  </w:style>
  <w:style w:type="paragraph" w:customStyle="1" w:styleId="03691C39CCAA42E7BCA5AB2C94AB54D6">
    <w:name w:val="03691C39CCAA42E7BCA5AB2C94AB54D6"/>
  </w:style>
  <w:style w:type="paragraph" w:customStyle="1" w:styleId="FE9674FF7AD04D79B06E6D528099F8F2">
    <w:name w:val="FE9674FF7AD04D79B06E6D528099F8F2"/>
  </w:style>
  <w:style w:type="paragraph" w:customStyle="1" w:styleId="62E891BBA4994FBC84C388C21878E2D6">
    <w:name w:val="62E891BBA4994FBC84C388C21878E2D6"/>
  </w:style>
  <w:style w:type="paragraph" w:customStyle="1" w:styleId="F4FFD41FE92145A596C3F35A381F5711">
    <w:name w:val="F4FFD41FE92145A596C3F35A381F5711"/>
  </w:style>
  <w:style w:type="paragraph" w:customStyle="1" w:styleId="BD6BCA06DC2547438D394C0C81C6B288">
    <w:name w:val="BD6BCA06DC2547438D394C0C81C6B288"/>
  </w:style>
  <w:style w:type="paragraph" w:customStyle="1" w:styleId="1B632F75A515443281DC9DD3B0682502">
    <w:name w:val="1B632F75A515443281DC9DD3B0682502"/>
  </w:style>
  <w:style w:type="paragraph" w:customStyle="1" w:styleId="EAAA1D73016941129C6437D6679CF2CD">
    <w:name w:val="EAAA1D73016941129C6437D6679CF2C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C8A02BAC28F4E77B8C2083F6F445F01">
    <w:name w:val="8C8A02BAC28F4E77B8C2083F6F445F01"/>
  </w:style>
  <w:style w:type="paragraph" w:customStyle="1" w:styleId="6D771F4EE2624356BCDDC5DC2ED4DBB7">
    <w:name w:val="6D771F4EE2624356BCDDC5DC2ED4DBB7"/>
  </w:style>
  <w:style w:type="paragraph" w:customStyle="1" w:styleId="3B630EFE4BC3420EA27C7CA86676AC16">
    <w:name w:val="3B630EFE4BC3420EA27C7CA86676AC16"/>
  </w:style>
  <w:style w:type="paragraph" w:customStyle="1" w:styleId="BBE78A51F3F34728982E72245062FCE7">
    <w:name w:val="BBE78A51F3F34728982E72245062FCE7"/>
  </w:style>
  <w:style w:type="paragraph" w:customStyle="1" w:styleId="5CB1DD318B384A928482CD44A4B4FD4A">
    <w:name w:val="5CB1DD318B384A928482CD44A4B4FD4A"/>
  </w:style>
  <w:style w:type="paragraph" w:customStyle="1" w:styleId="3B4A23C78EA0486A95C46DDAB667E429">
    <w:name w:val="3B4A23C78EA0486A95C46DDAB667E429"/>
  </w:style>
  <w:style w:type="paragraph" w:customStyle="1" w:styleId="D2D514DB70B24C47A2139A7ADD7E5543">
    <w:name w:val="D2D514DB70B24C47A2139A7ADD7E5543"/>
  </w:style>
  <w:style w:type="paragraph" w:customStyle="1" w:styleId="E80C5C1807DA48419810D4754467E5B3">
    <w:name w:val="E80C5C1807DA48419810D4754467E5B3"/>
  </w:style>
  <w:style w:type="paragraph" w:customStyle="1" w:styleId="55A4716BA9044CFE931C0287856B6475">
    <w:name w:val="55A4716BA9044CFE931C0287856B6475"/>
  </w:style>
  <w:style w:type="paragraph" w:customStyle="1" w:styleId="7165FC847A3444CD84664C3BBCF1B38C">
    <w:name w:val="7165FC847A3444CD84664C3BBCF1B38C"/>
  </w:style>
  <w:style w:type="paragraph" w:customStyle="1" w:styleId="9DA5D5FDD64A46E1A019A77345838AB3">
    <w:name w:val="9DA5D5FDD64A46E1A019A77345838AB3"/>
  </w:style>
  <w:style w:type="paragraph" w:customStyle="1" w:styleId="71568D1519A140E590DE2FE9C599BBCA">
    <w:name w:val="71568D1519A140E590DE2FE9C599BBCA"/>
  </w:style>
  <w:style w:type="paragraph" w:customStyle="1" w:styleId="471C8CB34D69498DB448955BC38C5CA0">
    <w:name w:val="471C8CB34D69498DB448955BC38C5CA0"/>
  </w:style>
  <w:style w:type="paragraph" w:customStyle="1" w:styleId="3AB42F0793A546948833BB8CDCB96B0C">
    <w:name w:val="3AB42F0793A546948833BB8CDCB96B0C"/>
  </w:style>
  <w:style w:type="paragraph" w:customStyle="1" w:styleId="5240EE6ED6B440FAA3E07CF5593764C1">
    <w:name w:val="5240EE6ED6B440FAA3E07CF5593764C1"/>
  </w:style>
  <w:style w:type="paragraph" w:customStyle="1" w:styleId="4B32B596BD8441B2AABD24378C990A3D">
    <w:name w:val="4B32B596BD8441B2AABD24378C990A3D"/>
  </w:style>
  <w:style w:type="paragraph" w:customStyle="1" w:styleId="76AA2165FD65481AADFE2666912A8BE4">
    <w:name w:val="76AA2165FD65481AADFE2666912A8BE4"/>
  </w:style>
  <w:style w:type="paragraph" w:customStyle="1" w:styleId="BFA1B066D40B40119B7041BFAA75793F">
    <w:name w:val="BFA1B066D40B40119B7041BFAA75793F"/>
  </w:style>
  <w:style w:type="paragraph" w:customStyle="1" w:styleId="B25E0ED156CA404F937A9C19F39BFDE9">
    <w:name w:val="B25E0ED156CA404F937A9C19F39BFDE9"/>
  </w:style>
  <w:style w:type="paragraph" w:customStyle="1" w:styleId="E01DD2C6A03245C788CCEDB8A6659730">
    <w:name w:val="E01DD2C6A03245C788CCEDB8A6659730"/>
  </w:style>
  <w:style w:type="paragraph" w:customStyle="1" w:styleId="E988943C952E45908DE9C65EC059EEC0">
    <w:name w:val="E988943C952E45908DE9C65EC059EEC0"/>
  </w:style>
  <w:style w:type="paragraph" w:customStyle="1" w:styleId="715159C326BB414FAFB36487B3166BF5">
    <w:name w:val="715159C326BB414FAFB36487B3166BF5"/>
  </w:style>
  <w:style w:type="paragraph" w:customStyle="1" w:styleId="4E963E80561A40E281651E54F79C2768">
    <w:name w:val="4E963E80561A40E281651E54F79C2768"/>
  </w:style>
  <w:style w:type="paragraph" w:customStyle="1" w:styleId="6BF15A4D1FB443BC932A1DA54348698A">
    <w:name w:val="6BF15A4D1FB443BC932A1DA54348698A"/>
  </w:style>
  <w:style w:type="paragraph" w:customStyle="1" w:styleId="6C31CF8C3C5942A1897281E10CD1BC94">
    <w:name w:val="6C31CF8C3C5942A1897281E10CD1BC94"/>
  </w:style>
  <w:style w:type="paragraph" w:customStyle="1" w:styleId="9CEAF6EB1BF84F9AB2D55E5D84E7C194">
    <w:name w:val="9CEAF6EB1BF84F9AB2D55E5D84E7C194"/>
  </w:style>
  <w:style w:type="paragraph" w:customStyle="1" w:styleId="84EBEAA5CC3448FC80F102A151C32989">
    <w:name w:val="84EBEAA5CC3448FC80F102A151C32989"/>
  </w:style>
  <w:style w:type="paragraph" w:customStyle="1" w:styleId="8D5476F9CC6043DA865C5E5317219338">
    <w:name w:val="8D5476F9CC6043DA865C5E5317219338"/>
  </w:style>
  <w:style w:type="paragraph" w:customStyle="1" w:styleId="EB3DE10EC01C42C98D0DC4D7FEF79CC0">
    <w:name w:val="EB3DE10EC01C42C98D0DC4D7FEF79CC0"/>
  </w:style>
  <w:style w:type="paragraph" w:customStyle="1" w:styleId="1D0165C5DE4144BD96946396C61B33E1">
    <w:name w:val="1D0165C5DE4144BD96946396C61B33E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8118A8020A644E3B3D5DCFCC995F114">
    <w:name w:val="08118A8020A644E3B3D5DCFCC995F1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2019-08-07T07:34:00Z</dcterms:created>
  <dcterms:modified xsi:type="dcterms:W3CDTF">2019-08-15T04:05:00Z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